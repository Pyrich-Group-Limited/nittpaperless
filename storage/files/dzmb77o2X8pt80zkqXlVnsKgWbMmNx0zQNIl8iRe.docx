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26" w:rsidRPr="00A22E09" w:rsidRDefault="00D474E1" w:rsidP="00A22E09">
      <w:pPr>
        <w:contextualSpacing/>
        <w:jc w:val="center"/>
        <w:rPr>
          <w:b/>
          <w:sz w:val="48"/>
          <w:szCs w:val="48"/>
          <w:lang w:val="en-GB"/>
        </w:rPr>
      </w:pPr>
      <w:bookmarkStart w:id="0" w:name="_GoBack"/>
      <w:r>
        <w:rPr>
          <w:b/>
          <w:sz w:val="48"/>
          <w:szCs w:val="48"/>
          <w:lang w:val="en-GB"/>
        </w:rPr>
        <w:t>ABDULRASHEED ISIAKA</w:t>
      </w:r>
      <w:r w:rsidR="00A45026" w:rsidRPr="00A45026">
        <w:rPr>
          <w:b/>
          <w:sz w:val="48"/>
          <w:szCs w:val="48"/>
          <w:lang w:val="en-GB"/>
        </w:rPr>
        <w:t>.</w:t>
      </w:r>
    </w:p>
    <w:p w:rsidR="00A45026" w:rsidRPr="006561CE" w:rsidRDefault="00C551E4" w:rsidP="006561CE">
      <w:pPr>
        <w:spacing w:line="360" w:lineRule="auto"/>
        <w:contextualSpacing/>
        <w:jc w:val="center"/>
        <w:rPr>
          <w:b/>
          <w:lang w:val="en-GB"/>
        </w:rPr>
      </w:pPr>
      <w:r w:rsidRPr="006561CE">
        <w:rPr>
          <w:b/>
        </w:rPr>
        <w:t>Tel no:</w:t>
      </w:r>
      <w:r w:rsidRPr="006561CE">
        <w:rPr>
          <w:b/>
        </w:rPr>
        <w:tab/>
        <w:t>08</w:t>
      </w:r>
      <w:r w:rsidR="003E69F4">
        <w:rPr>
          <w:b/>
          <w:lang w:val="en-GB"/>
        </w:rPr>
        <w:t>1030498833</w:t>
      </w:r>
      <w:r w:rsidR="003E69F4" w:rsidRPr="006561CE">
        <w:rPr>
          <w:b/>
        </w:rPr>
        <w:t>,</w:t>
      </w:r>
      <w:r w:rsidR="003E69F4" w:rsidRPr="006561CE">
        <w:rPr>
          <w:b/>
          <w:lang w:val="en-GB"/>
        </w:rPr>
        <w:t xml:space="preserve"> E</w:t>
      </w:r>
      <w:r w:rsidRPr="006561CE">
        <w:rPr>
          <w:b/>
        </w:rPr>
        <w:t>-mail</w:t>
      </w:r>
      <w:r w:rsidR="00A22E09" w:rsidRPr="006561CE">
        <w:rPr>
          <w:b/>
          <w:lang w:val="en-GB"/>
        </w:rPr>
        <w:t xml:space="preserve">. : </w:t>
      </w:r>
      <w:hyperlink r:id="rId5" w:history="1">
        <w:r w:rsidR="003E69F4" w:rsidRPr="001A2E4A">
          <w:rPr>
            <w:rStyle w:val="Hyperlink"/>
            <w:b/>
            <w:lang w:val="en-GB"/>
          </w:rPr>
          <w:t>abdulrasheedisiaka@gmail.com</w:t>
        </w:r>
      </w:hyperlink>
    </w:p>
    <w:p w:rsidR="00C551E4" w:rsidRPr="006561CE" w:rsidRDefault="00C551E4" w:rsidP="006561CE">
      <w:pPr>
        <w:spacing w:line="360" w:lineRule="auto"/>
        <w:ind w:left="2160" w:hanging="2160"/>
        <w:jc w:val="center"/>
        <w:rPr>
          <w:b/>
          <w:color w:val="0000FF"/>
        </w:rPr>
      </w:pPr>
      <w:r w:rsidRPr="006561CE">
        <w:rPr>
          <w:b/>
        </w:rPr>
        <w:t xml:space="preserve">Contact Address: </w:t>
      </w:r>
      <w:r w:rsidR="006561CE" w:rsidRPr="006561CE">
        <w:rPr>
          <w:b/>
        </w:rPr>
        <w:t xml:space="preserve">No. </w:t>
      </w:r>
      <w:r w:rsidR="003E69F4">
        <w:rPr>
          <w:b/>
        </w:rPr>
        <w:t>2</w:t>
      </w:r>
      <w:r w:rsidR="000123B8" w:rsidRPr="006561CE">
        <w:rPr>
          <w:b/>
        </w:rPr>
        <w:t xml:space="preserve">5 </w:t>
      </w:r>
      <w:r w:rsidR="003E69F4">
        <w:rPr>
          <w:b/>
        </w:rPr>
        <w:t xml:space="preserve">Bida Road Opp, CBN </w:t>
      </w:r>
      <w:r w:rsidR="000123B8" w:rsidRPr="006561CE">
        <w:rPr>
          <w:b/>
        </w:rPr>
        <w:t>Kaduna, Kaduna State.</w:t>
      </w:r>
    </w:p>
    <w:p w:rsidR="00C551E4" w:rsidRPr="006561CE" w:rsidRDefault="00C551E4" w:rsidP="006561CE">
      <w:pPr>
        <w:jc w:val="center"/>
      </w:pPr>
    </w:p>
    <w:p w:rsidR="00C551E4" w:rsidRPr="006561CE" w:rsidRDefault="00C551E4">
      <w:pPr>
        <w:jc w:val="both"/>
        <w:rPr>
          <w:b/>
        </w:rPr>
      </w:pPr>
      <w:r w:rsidRPr="006561CE">
        <w:rPr>
          <w:b/>
        </w:rPr>
        <w:t>PERSONAL DATA:</w:t>
      </w:r>
    </w:p>
    <w:p w:rsidR="00C551E4" w:rsidRPr="006561CE" w:rsidRDefault="00C551E4">
      <w:pPr>
        <w:jc w:val="both"/>
        <w:rPr>
          <w:b/>
          <w:i/>
        </w:rPr>
      </w:pPr>
    </w:p>
    <w:p w:rsidR="00C551E4" w:rsidRPr="006561CE" w:rsidRDefault="00C551E4" w:rsidP="00A45026">
      <w:pPr>
        <w:spacing w:line="360" w:lineRule="auto"/>
        <w:jc w:val="both"/>
      </w:pPr>
      <w:r w:rsidRPr="006561CE">
        <w:t xml:space="preserve">DATE OF BIRTH:       </w:t>
      </w:r>
      <w:r w:rsidR="00A45026" w:rsidRPr="006561CE">
        <w:tab/>
      </w:r>
      <w:r w:rsidR="00A45026" w:rsidRPr="006561CE">
        <w:tab/>
      </w:r>
      <w:r w:rsidRPr="006561CE">
        <w:t xml:space="preserve"> </w:t>
      </w:r>
      <w:r w:rsidR="000B0A42">
        <w:t>20 February</w:t>
      </w:r>
      <w:r w:rsidR="006561CE" w:rsidRPr="006561CE">
        <w:t xml:space="preserve"> 1994</w:t>
      </w:r>
    </w:p>
    <w:p w:rsidR="006A741F" w:rsidRPr="006561CE" w:rsidRDefault="006A741F" w:rsidP="006A741F">
      <w:pPr>
        <w:spacing w:line="360" w:lineRule="auto"/>
        <w:jc w:val="both"/>
      </w:pPr>
      <w:r w:rsidRPr="006561CE">
        <w:t xml:space="preserve">STATE OF ORIGIN:   </w:t>
      </w:r>
      <w:r w:rsidRPr="006561CE">
        <w:tab/>
      </w:r>
      <w:r w:rsidRPr="006561CE">
        <w:tab/>
      </w:r>
      <w:r w:rsidR="000B0A42">
        <w:t xml:space="preserve"> </w:t>
      </w:r>
      <w:r w:rsidR="00D474E1">
        <w:rPr>
          <w:lang w:val="en-GB"/>
        </w:rPr>
        <w:t>Kogi S</w:t>
      </w:r>
      <w:r w:rsidRPr="006561CE">
        <w:rPr>
          <w:lang w:val="en-GB"/>
        </w:rPr>
        <w:t xml:space="preserve">tate </w:t>
      </w:r>
    </w:p>
    <w:p w:rsidR="00C551E4" w:rsidRPr="006561CE" w:rsidRDefault="00C551E4" w:rsidP="00A45026">
      <w:pPr>
        <w:spacing w:line="360" w:lineRule="auto"/>
        <w:ind w:left="2340" w:hanging="2340"/>
        <w:jc w:val="both"/>
      </w:pPr>
      <w:r w:rsidRPr="006561CE">
        <w:t xml:space="preserve">L.G.A ORIGIN:           </w:t>
      </w:r>
      <w:r w:rsidR="00A45026" w:rsidRPr="006561CE">
        <w:tab/>
      </w:r>
      <w:r w:rsidR="00A45026" w:rsidRPr="006561CE">
        <w:tab/>
      </w:r>
      <w:r w:rsidRPr="006561CE">
        <w:t xml:space="preserve"> </w:t>
      </w:r>
      <w:r w:rsidR="00D474E1">
        <w:t xml:space="preserve">            </w:t>
      </w:r>
      <w:r w:rsidR="000B0A42">
        <w:rPr>
          <w:lang w:val="en-GB"/>
        </w:rPr>
        <w:t>Okehi</w:t>
      </w:r>
      <w:r w:rsidRPr="006561CE">
        <w:rPr>
          <w:lang w:val="en-GB"/>
        </w:rPr>
        <w:t xml:space="preserve"> </w:t>
      </w:r>
      <w:r w:rsidR="006A741F" w:rsidRPr="006561CE">
        <w:rPr>
          <w:lang w:val="en-GB"/>
        </w:rPr>
        <w:t>Local Government Area</w:t>
      </w:r>
    </w:p>
    <w:p w:rsidR="00C551E4" w:rsidRDefault="00C551E4" w:rsidP="00A45026">
      <w:pPr>
        <w:spacing w:line="360" w:lineRule="auto"/>
        <w:jc w:val="both"/>
      </w:pPr>
      <w:r w:rsidRPr="006561CE">
        <w:t xml:space="preserve">NATIONALITY:         </w:t>
      </w:r>
      <w:r w:rsidR="00A45026" w:rsidRPr="006561CE">
        <w:tab/>
      </w:r>
      <w:r w:rsidRPr="006561CE">
        <w:t xml:space="preserve"> </w:t>
      </w:r>
      <w:r w:rsidRPr="006561CE">
        <w:tab/>
      </w:r>
      <w:r w:rsidR="006A741F" w:rsidRPr="006561CE">
        <w:t xml:space="preserve"> </w:t>
      </w:r>
      <w:r w:rsidR="000123B8" w:rsidRPr="006561CE">
        <w:t>Nigeria</w:t>
      </w:r>
    </w:p>
    <w:p w:rsidR="006561CE" w:rsidRPr="006561CE" w:rsidRDefault="006561CE" w:rsidP="00A45026">
      <w:pPr>
        <w:spacing w:line="360" w:lineRule="auto"/>
        <w:jc w:val="both"/>
      </w:pPr>
      <w:r>
        <w:t>LAN</w:t>
      </w:r>
      <w:r w:rsidR="001A1154">
        <w:t>GUAGES SPOKEN:</w:t>
      </w:r>
      <w:r w:rsidR="001A1154">
        <w:tab/>
      </w:r>
      <w:r w:rsidR="001A1154">
        <w:tab/>
        <w:t xml:space="preserve"> English </w:t>
      </w:r>
      <w:r>
        <w:t>and Yoruba</w:t>
      </w:r>
    </w:p>
    <w:p w:rsidR="00C551E4" w:rsidRPr="006561CE" w:rsidRDefault="00C551E4" w:rsidP="00A45026">
      <w:pPr>
        <w:spacing w:line="360" w:lineRule="auto"/>
        <w:jc w:val="both"/>
      </w:pPr>
      <w:r w:rsidRPr="006561CE">
        <w:t xml:space="preserve">SEX:                            </w:t>
      </w:r>
      <w:r w:rsidR="00A45026" w:rsidRPr="006561CE">
        <w:tab/>
      </w:r>
      <w:r w:rsidR="00A45026" w:rsidRPr="006561CE">
        <w:tab/>
      </w:r>
      <w:r w:rsidR="006A741F" w:rsidRPr="006561CE">
        <w:t xml:space="preserve"> </w:t>
      </w:r>
      <w:r w:rsidRPr="006561CE">
        <w:t>Male</w:t>
      </w:r>
    </w:p>
    <w:p w:rsidR="00C551E4" w:rsidRPr="006561CE" w:rsidRDefault="00C551E4" w:rsidP="00A45026">
      <w:pPr>
        <w:spacing w:line="360" w:lineRule="auto"/>
        <w:jc w:val="both"/>
      </w:pPr>
      <w:r w:rsidRPr="006561CE">
        <w:t xml:space="preserve">MARITAL STATUS:    </w:t>
      </w:r>
      <w:r w:rsidR="00A45026" w:rsidRPr="006561CE">
        <w:tab/>
      </w:r>
      <w:r w:rsidR="006A741F" w:rsidRPr="006561CE">
        <w:t xml:space="preserve"> </w:t>
      </w:r>
      <w:r w:rsidR="006561CE">
        <w:t xml:space="preserve">            </w:t>
      </w:r>
      <w:r w:rsidRPr="006561CE">
        <w:t>Single</w:t>
      </w:r>
    </w:p>
    <w:p w:rsidR="00C551E4" w:rsidRPr="006561CE" w:rsidRDefault="00C551E4">
      <w:pPr>
        <w:jc w:val="both"/>
      </w:pPr>
    </w:p>
    <w:p w:rsidR="00C551E4" w:rsidRPr="006561CE" w:rsidRDefault="00C551E4" w:rsidP="00A45026">
      <w:pPr>
        <w:pStyle w:val="Objective"/>
        <w:spacing w:after="120" w:line="360" w:lineRule="auto"/>
        <w:rPr>
          <w:rFonts w:ascii="Times New Roman" w:hAnsi="Times New Roman"/>
          <w:sz w:val="24"/>
          <w:szCs w:val="24"/>
        </w:rPr>
      </w:pPr>
      <w:r w:rsidRPr="006561CE">
        <w:rPr>
          <w:rFonts w:ascii="Times New Roman" w:hAnsi="Times New Roman"/>
          <w:b/>
          <w:sz w:val="24"/>
          <w:szCs w:val="24"/>
        </w:rPr>
        <w:t>OBJECTIVES:</w:t>
      </w:r>
      <w:r w:rsidRPr="006561CE">
        <w:rPr>
          <w:rFonts w:ascii="Times New Roman" w:hAnsi="Times New Roman"/>
          <w:sz w:val="24"/>
          <w:szCs w:val="24"/>
        </w:rPr>
        <w:t xml:space="preserve"> To work in an establishment where my administrative and organizational skills will be maximally utilized. I am professionally open to new ideas, willing to learn new things and I have a lot to offer to contribute to the development of a challenging and motivating organization by exceeding </w:t>
      </w:r>
      <w:r w:rsidR="00F00262" w:rsidRPr="006561CE">
        <w:rPr>
          <w:rFonts w:ascii="Times New Roman" w:hAnsi="Times New Roman"/>
          <w:sz w:val="24"/>
          <w:szCs w:val="24"/>
        </w:rPr>
        <w:t>today’s</w:t>
      </w:r>
      <w:r w:rsidRPr="006561CE">
        <w:rPr>
          <w:rFonts w:ascii="Times New Roman" w:hAnsi="Times New Roman"/>
          <w:sz w:val="24"/>
          <w:szCs w:val="24"/>
        </w:rPr>
        <w:t xml:space="preserve"> dynamic and innovative set of technical challenges in order to meet </w:t>
      </w:r>
      <w:r w:rsidR="00F00262" w:rsidRPr="006561CE">
        <w:rPr>
          <w:rFonts w:ascii="Times New Roman" w:hAnsi="Times New Roman"/>
          <w:sz w:val="24"/>
          <w:szCs w:val="24"/>
        </w:rPr>
        <w:t>tomorrow’s</w:t>
      </w:r>
      <w:r w:rsidRPr="006561CE">
        <w:rPr>
          <w:rFonts w:ascii="Times New Roman" w:hAnsi="Times New Roman"/>
          <w:sz w:val="24"/>
          <w:szCs w:val="24"/>
        </w:rPr>
        <w:t xml:space="preserve"> expectations through professionalism, hard work, dedication, integrity and adequate training for career growth and development. </w:t>
      </w:r>
    </w:p>
    <w:p w:rsidR="00C551E4" w:rsidRPr="006561CE" w:rsidRDefault="00C551E4" w:rsidP="00A45026">
      <w:pPr>
        <w:spacing w:line="360" w:lineRule="auto"/>
        <w:jc w:val="both"/>
        <w:rPr>
          <w:b/>
          <w:i/>
        </w:rPr>
      </w:pPr>
      <w:r w:rsidRPr="006561CE">
        <w:rPr>
          <w:b/>
        </w:rPr>
        <w:t>SPECIAL SKILLS</w:t>
      </w:r>
      <w:r w:rsidRPr="006561CE">
        <w:rPr>
          <w:b/>
          <w:i/>
        </w:rPr>
        <w:t>:</w:t>
      </w:r>
    </w:p>
    <w:p w:rsidR="00C551E4" w:rsidRPr="006561CE" w:rsidRDefault="00C551E4" w:rsidP="00A45026">
      <w:pPr>
        <w:numPr>
          <w:ilvl w:val="0"/>
          <w:numId w:val="1"/>
        </w:numPr>
        <w:spacing w:line="360" w:lineRule="auto"/>
        <w:jc w:val="both"/>
      </w:pPr>
      <w:r w:rsidRPr="006561CE">
        <w:t>Good Team Player, Innovative and Creative</w:t>
      </w:r>
    </w:p>
    <w:p w:rsidR="00C551E4" w:rsidRPr="006561CE" w:rsidRDefault="00C551E4" w:rsidP="00A45026">
      <w:pPr>
        <w:numPr>
          <w:ilvl w:val="0"/>
          <w:numId w:val="1"/>
        </w:numPr>
        <w:spacing w:line="360" w:lineRule="auto"/>
        <w:jc w:val="both"/>
      </w:pPr>
      <w:r w:rsidRPr="006561CE">
        <w:t>Excellent Verbal and Communication Skills</w:t>
      </w:r>
    </w:p>
    <w:p w:rsidR="00C551E4" w:rsidRPr="006561CE" w:rsidRDefault="00C551E4" w:rsidP="00A45026">
      <w:pPr>
        <w:numPr>
          <w:ilvl w:val="0"/>
          <w:numId w:val="1"/>
        </w:numPr>
        <w:spacing w:line="360" w:lineRule="auto"/>
        <w:jc w:val="both"/>
      </w:pPr>
      <w:r w:rsidRPr="006561CE">
        <w:t>Can deal tactfully to complaints</w:t>
      </w:r>
    </w:p>
    <w:p w:rsidR="00C551E4" w:rsidRPr="006561CE" w:rsidRDefault="00C551E4" w:rsidP="00A45026">
      <w:pPr>
        <w:numPr>
          <w:ilvl w:val="0"/>
          <w:numId w:val="1"/>
        </w:numPr>
        <w:spacing w:line="360" w:lineRule="auto"/>
        <w:jc w:val="both"/>
      </w:pPr>
      <w:r w:rsidRPr="006561CE">
        <w:t>Pleasant Appearance, Integrity and Good Character</w:t>
      </w:r>
    </w:p>
    <w:p w:rsidR="00C551E4" w:rsidRPr="006561CE" w:rsidRDefault="00C551E4" w:rsidP="00A45026">
      <w:pPr>
        <w:numPr>
          <w:ilvl w:val="0"/>
          <w:numId w:val="1"/>
        </w:numPr>
        <w:spacing w:line="360" w:lineRule="auto"/>
        <w:jc w:val="both"/>
      </w:pPr>
      <w:r w:rsidRPr="006561CE">
        <w:t>Drive for Hard Work and Result Oriented</w:t>
      </w:r>
    </w:p>
    <w:p w:rsidR="00C551E4" w:rsidRPr="006561CE" w:rsidRDefault="00C551E4" w:rsidP="00A45026">
      <w:pPr>
        <w:numPr>
          <w:ilvl w:val="0"/>
          <w:numId w:val="1"/>
        </w:numPr>
        <w:spacing w:line="360" w:lineRule="auto"/>
        <w:jc w:val="both"/>
      </w:pPr>
      <w:r w:rsidRPr="006561CE">
        <w:t>Passionate about Service</w:t>
      </w:r>
    </w:p>
    <w:p w:rsidR="00C551E4" w:rsidRPr="006561CE" w:rsidRDefault="00C551E4">
      <w:pPr>
        <w:ind w:left="450"/>
        <w:jc w:val="both"/>
        <w:rPr>
          <w:b/>
          <w:i/>
        </w:rPr>
      </w:pPr>
    </w:p>
    <w:p w:rsidR="00C551E4" w:rsidRPr="006561CE" w:rsidRDefault="00C551E4">
      <w:pPr>
        <w:jc w:val="both"/>
        <w:rPr>
          <w:b/>
        </w:rPr>
      </w:pPr>
      <w:r w:rsidRPr="006561CE">
        <w:rPr>
          <w:b/>
        </w:rPr>
        <w:t>EDUCATIONAL BACKGROUND</w:t>
      </w:r>
    </w:p>
    <w:p w:rsidR="00C551E4" w:rsidRPr="006561CE" w:rsidRDefault="00C551E4" w:rsidP="00A45026">
      <w:pPr>
        <w:spacing w:line="360" w:lineRule="auto"/>
        <w:jc w:val="both"/>
      </w:pPr>
    </w:p>
    <w:p w:rsidR="00C551E4" w:rsidRDefault="00080BAC" w:rsidP="006A2F64">
      <w:pPr>
        <w:spacing w:line="276" w:lineRule="auto"/>
        <w:ind w:left="1800" w:hanging="1800"/>
        <w:jc w:val="both"/>
      </w:pPr>
      <w:r>
        <w:t xml:space="preserve">2017 - </w:t>
      </w:r>
      <w:r w:rsidR="00C551E4" w:rsidRPr="006561CE">
        <w:t>201</w:t>
      </w:r>
      <w:r>
        <w:rPr>
          <w:lang w:val="en-GB"/>
        </w:rPr>
        <w:t>9</w:t>
      </w:r>
      <w:r w:rsidR="00A22E09" w:rsidRPr="006561CE">
        <w:t>:</w:t>
      </w:r>
      <w:r w:rsidR="00A22E09" w:rsidRPr="006561CE">
        <w:tab/>
      </w:r>
      <w:r>
        <w:t>Kaduna Polytechnic, Kaduna State</w:t>
      </w:r>
      <w:r w:rsidR="00C551E4" w:rsidRPr="006561CE">
        <w:t>.</w:t>
      </w:r>
    </w:p>
    <w:p w:rsidR="00080BAC" w:rsidRDefault="00080BAC" w:rsidP="006A2F64">
      <w:pPr>
        <w:suppressAutoHyphens w:val="0"/>
        <w:spacing w:line="276" w:lineRule="auto"/>
        <w:ind w:right="-576"/>
      </w:pPr>
      <w:r>
        <w:t xml:space="preserve">    </w:t>
      </w:r>
      <w:r w:rsidR="009F2AE3">
        <w:t xml:space="preserve">                         </w:t>
      </w:r>
      <w:r>
        <w:t xml:space="preserve"> </w:t>
      </w:r>
      <w:r w:rsidR="009F2AE3" w:rsidRPr="009F2AE3">
        <w:t>Higher National Diploma. [Purchasing and Supply]</w:t>
      </w:r>
    </w:p>
    <w:p w:rsidR="009F2AE3" w:rsidRDefault="009F2AE3" w:rsidP="006A2F64">
      <w:pPr>
        <w:suppressAutoHyphens w:val="0"/>
        <w:spacing w:line="276" w:lineRule="auto"/>
      </w:pPr>
    </w:p>
    <w:p w:rsidR="009F2AE3" w:rsidRDefault="009F2AE3" w:rsidP="006A2F64">
      <w:pPr>
        <w:suppressAutoHyphens w:val="0"/>
        <w:spacing w:line="276" w:lineRule="auto"/>
      </w:pPr>
      <w:r w:rsidRPr="009F2AE3">
        <w:t>2014-2016</w:t>
      </w:r>
      <w:r>
        <w:t xml:space="preserve">.           </w:t>
      </w:r>
      <w:r w:rsidR="006A2F64">
        <w:t xml:space="preserve">Kaduna </w:t>
      </w:r>
      <w:r>
        <w:t xml:space="preserve">Polytechnic, Kaduna State  </w:t>
      </w:r>
    </w:p>
    <w:p w:rsidR="009F2AE3" w:rsidRDefault="009F2AE3" w:rsidP="006A2F64">
      <w:pPr>
        <w:suppressAutoHyphens w:val="0"/>
        <w:spacing w:line="276" w:lineRule="auto"/>
      </w:pPr>
      <w:r>
        <w:t xml:space="preserve">                             </w:t>
      </w:r>
      <w:r w:rsidRPr="009F2AE3">
        <w:t>National Diploma</w:t>
      </w:r>
      <w:r>
        <w:t>. [</w:t>
      </w:r>
      <w:r w:rsidR="006A2F64">
        <w:t xml:space="preserve">Kaduna </w:t>
      </w:r>
      <w:r>
        <w:t xml:space="preserve">Business Administration Management] </w:t>
      </w:r>
    </w:p>
    <w:p w:rsidR="00650B11" w:rsidRDefault="00650B11" w:rsidP="006A2F64">
      <w:pPr>
        <w:suppressAutoHyphens w:val="0"/>
        <w:spacing w:after="240"/>
      </w:pPr>
    </w:p>
    <w:p w:rsidR="00650B11" w:rsidRDefault="00650B11" w:rsidP="00650B11">
      <w:pPr>
        <w:suppressAutoHyphens w:val="0"/>
      </w:pPr>
      <w:r w:rsidRPr="00650B11">
        <w:lastRenderedPageBreak/>
        <w:t>1999-2005.</w:t>
      </w:r>
      <w:r>
        <w:t xml:space="preserve">         LGEA Babbandodo Primary School Makera Kaduna State. </w:t>
      </w:r>
    </w:p>
    <w:p w:rsidR="00650B11" w:rsidRPr="00650B11" w:rsidRDefault="00650B11" w:rsidP="00650B11">
      <w:pPr>
        <w:suppressAutoHyphens w:val="0"/>
      </w:pPr>
      <w:r>
        <w:t xml:space="preserve">                                                    </w:t>
      </w:r>
      <w:r w:rsidRPr="00650B11">
        <w:t xml:space="preserve">[Primary School Certificate] </w:t>
      </w:r>
    </w:p>
    <w:p w:rsidR="00C551E4" w:rsidRPr="006561CE" w:rsidRDefault="00FE2BAB" w:rsidP="00FE2BAB">
      <w:pPr>
        <w:tabs>
          <w:tab w:val="left" w:pos="8490"/>
        </w:tabs>
        <w:spacing w:line="360" w:lineRule="auto"/>
      </w:pPr>
      <w:r>
        <w:t xml:space="preserve">                           </w:t>
      </w:r>
    </w:p>
    <w:p w:rsidR="00C551E4" w:rsidRPr="006561CE" w:rsidRDefault="00C551E4">
      <w:pPr>
        <w:jc w:val="both"/>
        <w:rPr>
          <w:b/>
          <w:i/>
        </w:rPr>
      </w:pPr>
    </w:p>
    <w:p w:rsidR="00C551E4" w:rsidRDefault="00C551E4" w:rsidP="0040122E">
      <w:pPr>
        <w:jc w:val="both"/>
      </w:pPr>
      <w:r w:rsidRPr="006561CE">
        <w:rPr>
          <w:b/>
        </w:rPr>
        <w:t>WORK EXPERIENCES</w:t>
      </w:r>
      <w:r w:rsidRPr="006561CE">
        <w:rPr>
          <w:b/>
          <w:i/>
        </w:rPr>
        <w:t>:</w:t>
      </w:r>
    </w:p>
    <w:p w:rsidR="00873FB2" w:rsidRDefault="00873FB2" w:rsidP="0040122E">
      <w:pPr>
        <w:suppressAutoHyphens w:val="0"/>
      </w:pPr>
    </w:p>
    <w:p w:rsidR="00873FB2" w:rsidRDefault="0040122E" w:rsidP="0040122E">
      <w:pPr>
        <w:suppressAutoHyphens w:val="0"/>
      </w:pPr>
      <w:r w:rsidRPr="00873FB2">
        <w:t>March 2021- March 2022:</w:t>
      </w:r>
      <w:r w:rsidR="00873FB2">
        <w:t xml:space="preserve">    Ministry </w:t>
      </w:r>
      <w:r w:rsidR="00F17BE9">
        <w:t>of</w:t>
      </w:r>
      <w:r w:rsidR="00873FB2">
        <w:t xml:space="preserve"> Labor and empowerment, Kaduna.</w:t>
      </w:r>
    </w:p>
    <w:p w:rsidR="00F17BE9" w:rsidRDefault="00873FB2" w:rsidP="00F17BE9">
      <w:pPr>
        <w:suppressAutoHyphens w:val="0"/>
      </w:pPr>
      <w:r>
        <w:t xml:space="preserve">                                                          [NYSC] </w:t>
      </w:r>
    </w:p>
    <w:p w:rsidR="00F17BE9" w:rsidRPr="00F17BE9" w:rsidRDefault="00F17BE9" w:rsidP="00F17BE9">
      <w:pPr>
        <w:suppressAutoHyphens w:val="0"/>
      </w:pPr>
    </w:p>
    <w:p w:rsidR="00873FB2" w:rsidRPr="00873FB2" w:rsidRDefault="00873FB2" w:rsidP="00873FB2">
      <w:pPr>
        <w:suppressAutoHyphens w:val="0"/>
      </w:pPr>
    </w:p>
    <w:p w:rsidR="00C551E4" w:rsidRPr="006561CE" w:rsidRDefault="00C551E4" w:rsidP="00A45026">
      <w:pPr>
        <w:spacing w:line="360" w:lineRule="auto"/>
        <w:ind w:left="2160"/>
        <w:jc w:val="both"/>
      </w:pPr>
    </w:p>
    <w:p w:rsidR="003A6A6F" w:rsidRDefault="00F17BE9" w:rsidP="00A45026">
      <w:pPr>
        <w:spacing w:line="360" w:lineRule="auto"/>
        <w:ind w:left="1800" w:hanging="1800"/>
        <w:jc w:val="both"/>
      </w:pPr>
      <w:r>
        <w:t xml:space="preserve">May 2022- December </w:t>
      </w:r>
      <w:r w:rsidR="00EA4F23">
        <w:t xml:space="preserve">2023: </w:t>
      </w:r>
      <w:r w:rsidR="000123B8">
        <w:t xml:space="preserve"> </w:t>
      </w:r>
      <w:r w:rsidR="00911C4A">
        <w:t>Security S</w:t>
      </w:r>
      <w:r w:rsidR="00873FB2">
        <w:t>uperv</w:t>
      </w:r>
      <w:r>
        <w:t>isor for</w:t>
      </w:r>
      <w:r w:rsidR="00911C4A">
        <w:t xml:space="preserve"> Kings G</w:t>
      </w:r>
      <w:r w:rsidR="00873FB2">
        <w:t>uard</w:t>
      </w:r>
      <w:r w:rsidR="00911C4A">
        <w:t xml:space="preserve"> Nigeria Limited, / World </w:t>
      </w:r>
      <w:r w:rsidR="003A6A6F">
        <w:t xml:space="preserve">      </w:t>
      </w:r>
      <w:r w:rsidR="00911C4A">
        <w:t>Health O</w:t>
      </w:r>
      <w:r w:rsidR="00873FB2">
        <w:t>rganization [WHO]</w:t>
      </w:r>
      <w:r w:rsidR="00911C4A">
        <w:t>, and United N</w:t>
      </w:r>
      <w:r w:rsidR="00873FB2">
        <w:t xml:space="preserve">ation </w:t>
      </w:r>
      <w:r w:rsidR="00911C4A">
        <w:t>P</w:t>
      </w:r>
      <w:r w:rsidR="00873FB2">
        <w:t xml:space="preserve">opulation </w:t>
      </w:r>
      <w:r w:rsidR="00911C4A">
        <w:t>F</w:t>
      </w:r>
      <w:r w:rsidR="00873FB2">
        <w:t xml:space="preserve">und, [UNFPA] </w:t>
      </w:r>
      <w:r w:rsidR="003A6A6F">
        <w:t xml:space="preserve">       </w:t>
      </w:r>
      <w:r w:rsidR="00911C4A">
        <w:t>F</w:t>
      </w:r>
      <w:r w:rsidR="00873FB2">
        <w:t xml:space="preserve">ield </w:t>
      </w:r>
      <w:r w:rsidR="00911C4A">
        <w:t>Office Kaduna S</w:t>
      </w:r>
      <w:r w:rsidR="00873FB2">
        <w:t>tate</w:t>
      </w:r>
      <w:r w:rsidR="00B84E11">
        <w:t>.</w:t>
      </w:r>
    </w:p>
    <w:p w:rsidR="00C551E4" w:rsidRDefault="00873FB2" w:rsidP="00A45026">
      <w:pPr>
        <w:spacing w:line="360" w:lineRule="auto"/>
        <w:ind w:left="1800" w:hanging="1800"/>
        <w:jc w:val="both"/>
      </w:pPr>
      <w:r>
        <w:t>.</w:t>
      </w:r>
    </w:p>
    <w:p w:rsidR="00EA4F23" w:rsidRPr="00EA4F23" w:rsidRDefault="00EA4F23" w:rsidP="00EA4F23">
      <w:pPr>
        <w:suppressAutoHyphens w:val="0"/>
      </w:pPr>
      <w:r w:rsidRPr="00EA4F23">
        <w:t>January 2024- Till Date:  Manager at Exriyenic Global resources</w:t>
      </w:r>
      <w:r>
        <w:t xml:space="preserve"> Kabba Kogi S</w:t>
      </w:r>
      <w:r w:rsidRPr="00EA4F23">
        <w:t>tate.</w:t>
      </w:r>
    </w:p>
    <w:p w:rsidR="00C551E4" w:rsidRPr="006561CE" w:rsidRDefault="00C551E4">
      <w:pPr>
        <w:jc w:val="both"/>
      </w:pPr>
    </w:p>
    <w:p w:rsidR="00C551E4" w:rsidRPr="006561CE" w:rsidRDefault="00C551E4">
      <w:pPr>
        <w:jc w:val="both"/>
      </w:pPr>
      <w:r w:rsidRPr="006561CE">
        <w:t xml:space="preserve">  </w:t>
      </w:r>
    </w:p>
    <w:p w:rsidR="00C551E4" w:rsidRDefault="00C551E4" w:rsidP="0040122E">
      <w:pPr>
        <w:spacing w:line="360" w:lineRule="auto"/>
        <w:jc w:val="both"/>
        <w:rPr>
          <w:b/>
        </w:rPr>
      </w:pPr>
      <w:r w:rsidRPr="006561CE">
        <w:rPr>
          <w:b/>
        </w:rPr>
        <w:t>OTHER CERTIFICATES</w:t>
      </w:r>
    </w:p>
    <w:p w:rsidR="0040122E" w:rsidRPr="0040122E" w:rsidRDefault="0040122E" w:rsidP="0040122E">
      <w:pPr>
        <w:suppressAutoHyphens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0122E">
        <w:rPr>
          <w:color w:val="222222"/>
          <w:shd w:val="clear" w:color="auto" w:fill="FFFFFF"/>
        </w:rPr>
        <w:t xml:space="preserve">Certificate of completion in Basic Radio Awareness </w:t>
      </w:r>
      <w:r w:rsidR="00EA4F23">
        <w:rPr>
          <w:color w:val="222222"/>
          <w:shd w:val="clear" w:color="auto" w:fill="FFFFFF"/>
        </w:rPr>
        <w:t xml:space="preserve">in </w:t>
      </w:r>
      <w:r w:rsidRPr="0040122E">
        <w:rPr>
          <w:color w:val="222222"/>
          <w:shd w:val="clear" w:color="auto" w:fill="FFFFFF"/>
        </w:rPr>
        <w:t>2022</w:t>
      </w:r>
      <w:r w:rsidR="00EA4F23">
        <w:rPr>
          <w:color w:val="222222"/>
          <w:shd w:val="clear" w:color="auto" w:fill="FFFFFF"/>
        </w:rPr>
        <w:t>.</w:t>
      </w:r>
    </w:p>
    <w:p w:rsidR="0040122E" w:rsidRPr="0040122E" w:rsidRDefault="00EA4F23" w:rsidP="0040122E">
      <w:pPr>
        <w:suppressAutoHyphens w:val="0"/>
      </w:pPr>
      <w:r>
        <w:rPr>
          <w:color w:val="222222"/>
          <w:shd w:val="clear" w:color="auto" w:fill="FFFFFF"/>
        </w:rPr>
        <w:t xml:space="preserve"> </w:t>
      </w:r>
      <w:r w:rsidR="0040122E" w:rsidRPr="0040122E">
        <w:rPr>
          <w:color w:val="222222"/>
          <w:shd w:val="clear" w:color="auto" w:fill="FFFFFF"/>
        </w:rPr>
        <w:t>Certificate of completion in Best practices for radio user</w:t>
      </w:r>
      <w:r>
        <w:rPr>
          <w:color w:val="222222"/>
          <w:shd w:val="clear" w:color="auto" w:fill="FFFFFF"/>
        </w:rPr>
        <w:t xml:space="preserve"> in</w:t>
      </w:r>
      <w:r w:rsidR="0040122E" w:rsidRPr="0040122E">
        <w:rPr>
          <w:color w:val="222222"/>
          <w:shd w:val="clear" w:color="auto" w:fill="FFFFFF"/>
        </w:rPr>
        <w:t xml:space="preserve"> 2022</w:t>
      </w:r>
      <w:r>
        <w:rPr>
          <w:color w:val="222222"/>
          <w:shd w:val="clear" w:color="auto" w:fill="FFFFFF"/>
        </w:rPr>
        <w:t>.</w:t>
      </w:r>
      <w:r w:rsidR="0040122E" w:rsidRPr="0040122E">
        <w:rPr>
          <w:color w:val="222222"/>
          <w:shd w:val="clear" w:color="auto" w:fill="FFFFFF"/>
        </w:rPr>
        <w:t xml:space="preserve">  </w:t>
      </w:r>
    </w:p>
    <w:p w:rsidR="00C551E4" w:rsidRPr="0040122E" w:rsidRDefault="00C551E4" w:rsidP="00C551E4">
      <w:pPr>
        <w:jc w:val="both"/>
      </w:pPr>
    </w:p>
    <w:p w:rsidR="00C551E4" w:rsidRPr="006561CE" w:rsidRDefault="00C551E4">
      <w:pPr>
        <w:jc w:val="both"/>
      </w:pPr>
      <w:r w:rsidRPr="006561CE">
        <w:tab/>
      </w:r>
    </w:p>
    <w:p w:rsidR="00C551E4" w:rsidRPr="006561CE" w:rsidRDefault="00C551E4" w:rsidP="00A45026">
      <w:pPr>
        <w:spacing w:line="360" w:lineRule="auto"/>
        <w:ind w:left="1800" w:hanging="1800"/>
        <w:jc w:val="both"/>
      </w:pPr>
      <w:r w:rsidRPr="006561CE">
        <w:rPr>
          <w:b/>
        </w:rPr>
        <w:t>HOBBIES</w:t>
      </w:r>
      <w:r w:rsidRPr="006561CE">
        <w:rPr>
          <w:b/>
          <w:i/>
        </w:rPr>
        <w:t>:</w:t>
      </w:r>
      <w:r w:rsidRPr="006561CE">
        <w:t xml:space="preserve">  </w:t>
      </w:r>
      <w:r w:rsidRPr="006561CE">
        <w:tab/>
        <w:t>Reading, listening to Music, sports, meeting and discussing with people from different cultures.</w:t>
      </w:r>
    </w:p>
    <w:p w:rsidR="00C551E4" w:rsidRPr="006561CE" w:rsidRDefault="00C551E4" w:rsidP="00A45026">
      <w:pPr>
        <w:spacing w:line="360" w:lineRule="auto"/>
        <w:jc w:val="both"/>
      </w:pPr>
      <w:r w:rsidRPr="006561CE">
        <w:rPr>
          <w:b/>
        </w:rPr>
        <w:t>R</w:t>
      </w:r>
      <w:r w:rsidR="000123B8" w:rsidRPr="006561CE">
        <w:rPr>
          <w:b/>
        </w:rPr>
        <w:t xml:space="preserve">eferences will be provided </w:t>
      </w:r>
      <w:r w:rsidR="0040122E">
        <w:rPr>
          <w:b/>
        </w:rPr>
        <w:t>on request</w:t>
      </w:r>
      <w:bookmarkEnd w:id="0"/>
    </w:p>
    <w:sectPr w:rsidR="00C551E4" w:rsidRPr="006561CE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3B8"/>
    <w:rsid w:val="00080BAC"/>
    <w:rsid w:val="00081875"/>
    <w:rsid w:val="000B0A42"/>
    <w:rsid w:val="001A1154"/>
    <w:rsid w:val="003A6A6F"/>
    <w:rsid w:val="003E69F4"/>
    <w:rsid w:val="0040122E"/>
    <w:rsid w:val="00470E15"/>
    <w:rsid w:val="00597598"/>
    <w:rsid w:val="00614C3F"/>
    <w:rsid w:val="00650B11"/>
    <w:rsid w:val="006561CE"/>
    <w:rsid w:val="006A2F64"/>
    <w:rsid w:val="006A741F"/>
    <w:rsid w:val="008268FD"/>
    <w:rsid w:val="00873FB2"/>
    <w:rsid w:val="00911C4A"/>
    <w:rsid w:val="009C44FE"/>
    <w:rsid w:val="009F2AE3"/>
    <w:rsid w:val="00A22E09"/>
    <w:rsid w:val="00A45026"/>
    <w:rsid w:val="00B84E11"/>
    <w:rsid w:val="00C26B66"/>
    <w:rsid w:val="00C551E4"/>
    <w:rsid w:val="00C77430"/>
    <w:rsid w:val="00D474E1"/>
    <w:rsid w:val="00EA4F23"/>
    <w:rsid w:val="00EF13A3"/>
    <w:rsid w:val="00F00262"/>
    <w:rsid w:val="00F17BE9"/>
    <w:rsid w:val="00F46A4B"/>
    <w:rsid w:val="00F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A9503406-8BEC-41B7-8F2D-83CBF5CD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Pr>
      <w:rFonts w:ascii="Times New Roman" w:eastAsia="Times New Roman" w:hAnsi="Times New Roman" w:cs="Times New Roman"/>
    </w:rPr>
  </w:style>
  <w:style w:type="character" w:customStyle="1" w:styleId="WW-Absatz-Standardschriftart1">
    <w:name w:val="WW-Absatz-Standardschriftart1"/>
    <w:rPr>
      <w:rFonts w:ascii="Times New Roman" w:eastAsia="Times New Roman" w:hAnsi="Times New Roman" w:cs="Times New Roman"/>
    </w:rPr>
  </w:style>
  <w:style w:type="character" w:customStyle="1" w:styleId="WW-Absatz-Standardschriftart11">
    <w:name w:val="WW-Absatz-Standardschriftart11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2">
    <w:name w:val="WW8Num1z2"/>
    <w:rPr>
      <w:rFonts w:ascii="Wingdings" w:eastAsia="Times New Roman" w:hAnsi="Wingdings" w:cs="Times New Roman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Times New Roman"/>
    </w:rPr>
  </w:style>
  <w:style w:type="character" w:customStyle="1" w:styleId="WW8Num2z3">
    <w:name w:val="WW8Num2z3"/>
    <w:rPr>
      <w:rFonts w:ascii="Symbol" w:eastAsia="Times New Roman" w:hAnsi="Symbol" w:cs="Times New Roman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Times New Roman"/>
    </w:rPr>
  </w:style>
  <w:style w:type="character" w:customStyle="1" w:styleId="WW8Num3z3">
    <w:name w:val="WW8Num3z3"/>
    <w:rPr>
      <w:rFonts w:ascii="Symbol" w:eastAsia="Times New Roman" w:hAnsi="Symbol" w:cs="Times New Roman"/>
    </w:rPr>
  </w:style>
  <w:style w:type="character" w:customStyle="1" w:styleId="WW8Num4z0">
    <w:name w:val="WW8Num4z0"/>
    <w:rPr>
      <w:rFonts w:ascii="Symbol" w:eastAsia="Times New Roman" w:hAnsi="Symbol" w:cs="Times New Roman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2">
    <w:name w:val="WW8Num4z2"/>
    <w:rPr>
      <w:rFonts w:ascii="Wingdings" w:eastAsia="Times New Roman" w:hAnsi="Wingdings" w:cs="Times New Roman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2">
    <w:name w:val="WW8Num5z2"/>
    <w:rPr>
      <w:rFonts w:ascii="Wingdings" w:eastAsia="Times New Roman" w:hAnsi="Wingdings" w:cs="Times New Roman"/>
    </w:rPr>
  </w:style>
  <w:style w:type="character" w:customStyle="1" w:styleId="WW8Num5z3">
    <w:name w:val="WW8Num5z3"/>
    <w:rPr>
      <w:rFonts w:ascii="Symbol" w:eastAsia="Times New Roman" w:hAnsi="Symbol" w:cs="Times New Roman"/>
    </w:rPr>
  </w:style>
  <w:style w:type="character" w:customStyle="1" w:styleId="WW8Num7z0">
    <w:name w:val="WW8Num7z0"/>
    <w:rPr>
      <w:rFonts w:ascii="Times New Roman" w:eastAsia="Times New Roman" w:hAnsi="Times New Roman" w:cs="Times New Roman"/>
      <w:b w:val="0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Times New Roman"/>
    </w:rPr>
  </w:style>
  <w:style w:type="character" w:customStyle="1" w:styleId="WW8Num7z3">
    <w:name w:val="WW8Num7z3"/>
    <w:rPr>
      <w:rFonts w:ascii="Symbol" w:eastAsia="Times New Roman" w:hAnsi="Symbol" w:cs="Times New Roman"/>
    </w:rPr>
  </w:style>
  <w:style w:type="character" w:customStyle="1" w:styleId="WW8Num8z0">
    <w:name w:val="WW8Num8z0"/>
    <w:rPr>
      <w:rFonts w:ascii="Symbol" w:eastAsia="Times New Roman" w:hAnsi="Symbol" w:cs="Times New Roman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Times New Roman"/>
    </w:rPr>
  </w:style>
  <w:style w:type="character" w:customStyle="1" w:styleId="WW8Num9z0">
    <w:name w:val="WW8Num9z0"/>
    <w:rPr>
      <w:rFonts w:ascii="Times New Roman" w:eastAsia="Times New Roman" w:hAnsi="Times New Roman" w:cs="Times New Roman"/>
      <w:b w:val="0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Times New Roman"/>
    </w:rPr>
  </w:style>
  <w:style w:type="character" w:customStyle="1" w:styleId="WW8Num9z3">
    <w:name w:val="WW8Num9z3"/>
    <w:rPr>
      <w:rFonts w:ascii="Symbol" w:eastAsia="Times New Roman" w:hAnsi="Symbol" w:cs="Times New Roman"/>
    </w:rPr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2">
    <w:name w:val="WW8Num10z2"/>
    <w:rPr>
      <w:rFonts w:ascii="Wingdings" w:eastAsia="Times New Roman" w:hAnsi="Wingdings" w:cs="Times New Roman"/>
    </w:rPr>
  </w:style>
  <w:style w:type="character" w:customStyle="1" w:styleId="WW8Num10z3">
    <w:name w:val="WW8Num10z3"/>
    <w:rPr>
      <w:rFonts w:ascii="Symbol" w:eastAsia="Times New Roman" w:hAnsi="Symbol" w:cs="Times New Roman"/>
    </w:rPr>
  </w:style>
  <w:style w:type="character" w:customStyle="1" w:styleId="WW8Num11z0">
    <w:name w:val="WW8Num11z0"/>
    <w:rPr>
      <w:rFonts w:ascii="Symbol" w:eastAsia="Times New Roman" w:hAnsi="Symbol" w:cs="Times New Roman"/>
      <w:sz w:val="22"/>
      <w:szCs w:val="22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Times New Roman" w:eastAsia="Times New Roman" w:hAnsi="Times New Roman" w:cs="Times New Roman"/>
      <w:b w:val="0"/>
    </w:rPr>
  </w:style>
  <w:style w:type="character" w:customStyle="1" w:styleId="WW8Num11z3">
    <w:name w:val="WW8Num11z3"/>
    <w:rPr>
      <w:rFonts w:ascii="Symbol" w:eastAsia="Times New Roman" w:hAnsi="Symbol" w:cs="Times New Roman"/>
    </w:rPr>
  </w:style>
  <w:style w:type="character" w:customStyle="1" w:styleId="WW8Num11z5">
    <w:name w:val="WW8Num11z5"/>
    <w:rPr>
      <w:rFonts w:ascii="Wingdings" w:eastAsia="Times New Roman" w:hAnsi="Wingdings" w:cs="Times New Roman"/>
    </w:rPr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2">
    <w:name w:val="WW8Num12z2"/>
    <w:rPr>
      <w:rFonts w:ascii="Wingdings" w:eastAsia="Times New Roman" w:hAnsi="Wingdings" w:cs="Times New Roman"/>
    </w:rPr>
  </w:style>
  <w:style w:type="character" w:customStyle="1" w:styleId="WW8Num12z3">
    <w:name w:val="WW8Num12z3"/>
    <w:rPr>
      <w:rFonts w:ascii="Symbol" w:eastAsia="Times New Roman" w:hAnsi="Symbol" w:cs="Times New Roman"/>
    </w:rPr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2">
    <w:name w:val="WW8Num13z2"/>
    <w:rPr>
      <w:rFonts w:ascii="Wingdings" w:eastAsia="Times New Roman" w:hAnsi="Wingdings" w:cs="Times New Roman"/>
    </w:rPr>
  </w:style>
  <w:style w:type="character" w:customStyle="1" w:styleId="WW8Num13z3">
    <w:name w:val="WW8Num13z3"/>
    <w:rPr>
      <w:rFonts w:ascii="Symbol" w:eastAsia="Times New Roman" w:hAnsi="Symbol" w:cs="Times New Roman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rasheedisiaka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Tel: 08067544401, 08055857701</vt:lpstr>
    </vt:vector>
  </TitlesOfParts>
  <Company/>
  <LinksUpToDate>false</LinksUpToDate>
  <CharactersWithSpaces>2501</CharactersWithSpaces>
  <SharedDoc>false</SharedDoc>
  <HLinks>
    <vt:vector size="6" baseType="variant">
      <vt:variant>
        <vt:i4>589863</vt:i4>
      </vt:variant>
      <vt:variant>
        <vt:i4>0</vt:i4>
      </vt:variant>
      <vt:variant>
        <vt:i4>0</vt:i4>
      </vt:variant>
      <vt:variant>
        <vt:i4>5</vt:i4>
      </vt:variant>
      <vt:variant>
        <vt:lpwstr>mailto:abdulrasheedisiaka@gmail.com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Tel: 08067544401, 08055857701</dc:title>
  <dc:subject/>
  <dc:creator>Kali</dc:creator>
  <cp:keywords/>
  <cp:lastModifiedBy>Sani Abdallah</cp:lastModifiedBy>
  <cp:revision>2</cp:revision>
  <cp:lastPrinted>2013-05-17T02:08:00Z</cp:lastPrinted>
  <dcterms:created xsi:type="dcterms:W3CDTF">2024-06-13T20:47:00Z</dcterms:created>
  <dcterms:modified xsi:type="dcterms:W3CDTF">2024-06-13T20:47:00Z</dcterms:modified>
</cp:coreProperties>
</file>